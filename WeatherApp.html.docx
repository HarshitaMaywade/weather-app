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780D" w14:textId="77777777" w:rsidR="00395D3E" w:rsidRDefault="00395D3E" w:rsidP="00395D3E">
      <w:r>
        <w:t>&lt;!DOCTYPE html&gt;</w:t>
      </w:r>
    </w:p>
    <w:p w14:paraId="2CEA665D" w14:textId="77777777" w:rsidR="00395D3E" w:rsidRDefault="00395D3E" w:rsidP="00395D3E">
      <w:r>
        <w:t>&lt;html lang="</w:t>
      </w:r>
      <w:proofErr w:type="spellStart"/>
      <w:r>
        <w:t>en</w:t>
      </w:r>
      <w:proofErr w:type="spellEnd"/>
      <w:r>
        <w:t>"&gt;</w:t>
      </w:r>
    </w:p>
    <w:p w14:paraId="5425BF50" w14:textId="4A0C5112" w:rsidR="00395D3E" w:rsidRDefault="00395D3E" w:rsidP="00395D3E">
      <w:r>
        <w:t>&lt;head&gt;</w:t>
      </w:r>
    </w:p>
    <w:p w14:paraId="47293747" w14:textId="77777777" w:rsidR="00395D3E" w:rsidRDefault="00395D3E" w:rsidP="00395D3E">
      <w:r>
        <w:t xml:space="preserve">    &lt;meta charset="UTF-8"&gt;</w:t>
      </w:r>
    </w:p>
    <w:p w14:paraId="133A891F" w14:textId="77777777" w:rsidR="00395D3E" w:rsidRDefault="00395D3E" w:rsidP="00395D3E">
      <w:r>
        <w:t xml:space="preserve">    &lt;meta name="viewport" content="width=device-width, initial-scale=1.0"&gt;</w:t>
      </w:r>
    </w:p>
    <w:p w14:paraId="47AB1412" w14:textId="77777777" w:rsidR="00395D3E" w:rsidRDefault="00395D3E" w:rsidP="00395D3E">
      <w:r>
        <w:t xml:space="preserve">    &lt;title&gt;Weather App&lt;/title&gt;</w:t>
      </w:r>
    </w:p>
    <w:p w14:paraId="68E0F70D" w14:textId="77777777" w:rsidR="00395D3E" w:rsidRDefault="00395D3E" w:rsidP="00395D3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1130E23" w14:textId="2F72F9AC" w:rsidR="00395D3E" w:rsidRDefault="00395D3E" w:rsidP="00395D3E">
      <w:r>
        <w:t>&lt;/head&gt;</w:t>
      </w:r>
    </w:p>
    <w:p w14:paraId="188B920D" w14:textId="19729713" w:rsidR="00395D3E" w:rsidRDefault="00395D3E" w:rsidP="00395D3E">
      <w:r>
        <w:t>&lt;body&gt;</w:t>
      </w:r>
    </w:p>
    <w:p w14:paraId="59C3ADB3" w14:textId="46842EE5" w:rsidR="00395D3E" w:rsidRDefault="00395D3E" w:rsidP="00395D3E">
      <w:r>
        <w:t xml:space="preserve">    &lt;div class="container"&gt;        </w:t>
      </w:r>
    </w:p>
    <w:p w14:paraId="42EB8E42" w14:textId="77777777" w:rsidR="00395D3E" w:rsidRDefault="00395D3E" w:rsidP="00395D3E">
      <w:r>
        <w:t xml:space="preserve">        &lt;div class="</w:t>
      </w:r>
      <w:proofErr w:type="spellStart"/>
      <w:r>
        <w:t>titleCard</w:t>
      </w:r>
      <w:proofErr w:type="spellEnd"/>
      <w:r>
        <w:t>"&gt;</w:t>
      </w:r>
    </w:p>
    <w:p w14:paraId="61BD58D6" w14:textId="77777777" w:rsidR="00395D3E" w:rsidRDefault="00395D3E" w:rsidP="00395D3E">
      <w:r>
        <w:t xml:space="preserve">        &lt;p class="title"&gt;&lt;span&gt;Weather&lt;/span&gt; APP&lt;/p&gt;</w:t>
      </w:r>
    </w:p>
    <w:p w14:paraId="3805E1EF" w14:textId="77777777" w:rsidR="00395D3E" w:rsidRDefault="00395D3E" w:rsidP="00395D3E">
      <w:r>
        <w:t xml:space="preserve">        &lt;p class="desc"&gt;Get the weather details of any city, Right </w:t>
      </w:r>
      <w:proofErr w:type="gramStart"/>
      <w:r>
        <w:t>Now!&lt;</w:t>
      </w:r>
      <w:proofErr w:type="gramEnd"/>
      <w:r>
        <w:t>/p&gt;</w:t>
      </w:r>
    </w:p>
    <w:p w14:paraId="54B95FA5" w14:textId="77777777" w:rsidR="00395D3E" w:rsidRDefault="00395D3E" w:rsidP="00395D3E">
      <w:r>
        <w:t xml:space="preserve">        &lt;/div&gt;</w:t>
      </w:r>
    </w:p>
    <w:p w14:paraId="66972444" w14:textId="77777777" w:rsidR="00395D3E" w:rsidRDefault="00395D3E" w:rsidP="00395D3E">
      <w:r>
        <w:t xml:space="preserve">        &lt;div class="card"&gt;</w:t>
      </w:r>
    </w:p>
    <w:p w14:paraId="4F57310C" w14:textId="77777777" w:rsidR="00395D3E" w:rsidRDefault="00395D3E" w:rsidP="00395D3E">
      <w:r>
        <w:t xml:space="preserve">        &lt;input id="</w:t>
      </w:r>
      <w:proofErr w:type="spellStart"/>
      <w:r>
        <w:t>cityInput</w:t>
      </w:r>
      <w:proofErr w:type="spellEnd"/>
      <w:r>
        <w:t>" class="</w:t>
      </w:r>
      <w:proofErr w:type="spellStart"/>
      <w:r>
        <w:t>inputBox</w:t>
      </w:r>
      <w:proofErr w:type="spellEnd"/>
      <w:r>
        <w:t>" type="text" placeholder="Enter your city"&gt;</w:t>
      </w:r>
    </w:p>
    <w:p w14:paraId="5F018C39" w14:textId="77777777" w:rsidR="00395D3E" w:rsidRDefault="00395D3E" w:rsidP="00395D3E">
      <w:r>
        <w:t xml:space="preserve">        &lt;button id="</w:t>
      </w:r>
      <w:proofErr w:type="spellStart"/>
      <w:r>
        <w:t>searchBtn</w:t>
      </w:r>
      <w:proofErr w:type="spellEnd"/>
      <w:r>
        <w:t>" class="</w:t>
      </w:r>
      <w:proofErr w:type="spellStart"/>
      <w:r>
        <w:t>btnSearch</w:t>
      </w:r>
      <w:proofErr w:type="spellEnd"/>
      <w:r>
        <w:t>"&gt;Search&lt;/button&gt;</w:t>
      </w:r>
    </w:p>
    <w:p w14:paraId="51EFCE66" w14:textId="5807EF0A" w:rsidR="00395D3E" w:rsidRDefault="00395D3E" w:rsidP="00395D3E">
      <w:r>
        <w:t xml:space="preserve">       &lt;/div&gt;       </w:t>
      </w:r>
    </w:p>
    <w:p w14:paraId="77CDF751" w14:textId="77777777" w:rsidR="00395D3E" w:rsidRDefault="00395D3E" w:rsidP="00395D3E">
      <w:r>
        <w:t xml:space="preserve">       &lt;div id="</w:t>
      </w:r>
      <w:proofErr w:type="spellStart"/>
      <w:r>
        <w:t>outputCard</w:t>
      </w:r>
      <w:proofErr w:type="spellEnd"/>
      <w:r>
        <w:t>" class="output"&gt;</w:t>
      </w:r>
    </w:p>
    <w:p w14:paraId="3395DD95" w14:textId="77777777" w:rsidR="00395D3E" w:rsidRDefault="00395D3E" w:rsidP="00395D3E">
      <w:r>
        <w:t xml:space="preserve">        &lt;div class="</w:t>
      </w:r>
      <w:proofErr w:type="spellStart"/>
      <w:r>
        <w:t>cityNameCard</w:t>
      </w:r>
      <w:proofErr w:type="spellEnd"/>
      <w:r>
        <w:t>"&gt;</w:t>
      </w:r>
    </w:p>
    <w:p w14:paraId="17625A0C" w14:textId="77777777" w:rsidR="00395D3E" w:rsidRDefault="00395D3E" w:rsidP="00395D3E">
      <w:r>
        <w:t xml:space="preserve">        &lt;p id="city-name"&gt;&lt;/p&gt;</w:t>
      </w:r>
    </w:p>
    <w:p w14:paraId="33254BB0" w14:textId="77777777" w:rsidR="00395D3E" w:rsidRDefault="00395D3E" w:rsidP="00395D3E">
      <w:r>
        <w:t xml:space="preserve">        &lt;p id="</w:t>
      </w:r>
      <w:proofErr w:type="spellStart"/>
      <w:r>
        <w:t>countryName</w:t>
      </w:r>
      <w:proofErr w:type="spellEnd"/>
      <w:r>
        <w:t>"&gt;&lt;/p&gt;</w:t>
      </w:r>
    </w:p>
    <w:p w14:paraId="38D563CC" w14:textId="77777777" w:rsidR="00395D3E" w:rsidRDefault="00395D3E" w:rsidP="00395D3E">
      <w:r>
        <w:t xml:space="preserve">        &lt;/div&gt;</w:t>
      </w:r>
    </w:p>
    <w:p w14:paraId="6D62602C" w14:textId="77777777" w:rsidR="00395D3E" w:rsidRDefault="00395D3E" w:rsidP="00395D3E">
      <w:r>
        <w:t xml:space="preserve">        &lt;div class="</w:t>
      </w:r>
      <w:proofErr w:type="spellStart"/>
      <w:r>
        <w:t>tempCard</w:t>
      </w:r>
      <w:proofErr w:type="spellEnd"/>
      <w:r>
        <w:t>"&gt;</w:t>
      </w:r>
    </w:p>
    <w:p w14:paraId="72107ABB" w14:textId="77777777" w:rsidR="00395D3E" w:rsidRDefault="00395D3E" w:rsidP="00395D3E">
      <w:r>
        <w:t xml:space="preserve">            &lt;p id="temp"&gt;&lt;/p&gt;&lt;sup id="sup"&gt;&lt;/sup&gt;</w:t>
      </w:r>
    </w:p>
    <w:p w14:paraId="7D4156C9" w14:textId="77777777" w:rsidR="00395D3E" w:rsidRDefault="00395D3E" w:rsidP="00395D3E">
      <w:r>
        <w:t xml:space="preserve">        &lt;/div&gt;</w:t>
      </w:r>
    </w:p>
    <w:p w14:paraId="4EAB4ACA" w14:textId="77777777" w:rsidR="00395D3E" w:rsidRDefault="00395D3E" w:rsidP="00395D3E">
      <w:r>
        <w:t xml:space="preserve">        &lt;p id="loc-time"&gt;&lt;/p&gt;</w:t>
      </w:r>
    </w:p>
    <w:p w14:paraId="1C610545" w14:textId="77777777" w:rsidR="00395D3E" w:rsidRDefault="00395D3E" w:rsidP="00395D3E">
      <w:r>
        <w:t xml:space="preserve">       &lt;/div&gt;</w:t>
      </w:r>
    </w:p>
    <w:p w14:paraId="5113F265" w14:textId="77777777" w:rsidR="00395D3E" w:rsidRDefault="00395D3E" w:rsidP="00395D3E">
      <w:r>
        <w:t xml:space="preserve">    &lt;/div&gt;</w:t>
      </w:r>
    </w:p>
    <w:p w14:paraId="0546EDBA" w14:textId="77777777" w:rsidR="00395D3E" w:rsidRDefault="00395D3E" w:rsidP="00395D3E">
      <w:r>
        <w:t>&lt;/body&gt;</w:t>
      </w:r>
    </w:p>
    <w:p w14:paraId="0D1AB4AB" w14:textId="77777777" w:rsidR="00395D3E" w:rsidRDefault="00395D3E" w:rsidP="00395D3E">
      <w:r>
        <w:t xml:space="preserve">&lt;script </w:t>
      </w:r>
      <w:proofErr w:type="spellStart"/>
      <w:r>
        <w:t>src</w:t>
      </w:r>
      <w:proofErr w:type="spellEnd"/>
      <w:r>
        <w:t>="app.js"&gt;&lt;/script&gt;</w:t>
      </w:r>
    </w:p>
    <w:p w14:paraId="02B4FE03" w14:textId="5491AB28" w:rsidR="00940D67" w:rsidRPr="00395D3E" w:rsidRDefault="00395D3E" w:rsidP="00395D3E">
      <w:r>
        <w:t>&lt;/html&gt;</w:t>
      </w:r>
    </w:p>
    <w:sectPr w:rsidR="00940D67" w:rsidRPr="00395D3E" w:rsidSect="00470219">
      <w:headerReference w:type="default" r:id="rId10"/>
      <w:pgSz w:w="12240" w:h="15840" w:code="1"/>
      <w:pgMar w:top="0" w:right="360" w:bottom="27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58C15" w14:textId="77777777" w:rsidR="00395D3E" w:rsidRDefault="00395D3E" w:rsidP="00825C1C">
      <w:r>
        <w:separator/>
      </w:r>
    </w:p>
  </w:endnote>
  <w:endnote w:type="continuationSeparator" w:id="0">
    <w:p w14:paraId="6C97F289" w14:textId="77777777" w:rsidR="00395D3E" w:rsidRDefault="00395D3E" w:rsidP="0082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8E105" w14:textId="77777777" w:rsidR="00395D3E" w:rsidRDefault="00395D3E" w:rsidP="00825C1C">
      <w:r>
        <w:separator/>
      </w:r>
    </w:p>
  </w:footnote>
  <w:footnote w:type="continuationSeparator" w:id="0">
    <w:p w14:paraId="4D2E3AC3" w14:textId="77777777" w:rsidR="00395D3E" w:rsidRDefault="00395D3E" w:rsidP="0082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FDB2C" w14:textId="77777777" w:rsidR="006B3150" w:rsidRDefault="006B3150" w:rsidP="00B54986">
    <w:pPr>
      <w:pStyle w:val="Header"/>
      <w:ind w:right="-358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AB8B2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Sa1ABigKUQsAAAA"/>
  </w:docVars>
  <w:rsids>
    <w:rsidRoot w:val="00395D3E"/>
    <w:rsid w:val="00007B27"/>
    <w:rsid w:val="00022B54"/>
    <w:rsid w:val="00041593"/>
    <w:rsid w:val="00060404"/>
    <w:rsid w:val="00115551"/>
    <w:rsid w:val="00160F7F"/>
    <w:rsid w:val="00174BD5"/>
    <w:rsid w:val="001A422C"/>
    <w:rsid w:val="001B6AD5"/>
    <w:rsid w:val="001C7BEA"/>
    <w:rsid w:val="001E574A"/>
    <w:rsid w:val="002344CE"/>
    <w:rsid w:val="00261A81"/>
    <w:rsid w:val="00294489"/>
    <w:rsid w:val="002B6BD0"/>
    <w:rsid w:val="002C4A44"/>
    <w:rsid w:val="002D31CB"/>
    <w:rsid w:val="002E22FD"/>
    <w:rsid w:val="002F52F8"/>
    <w:rsid w:val="003309A4"/>
    <w:rsid w:val="00373BEA"/>
    <w:rsid w:val="00384EF2"/>
    <w:rsid w:val="00395D3E"/>
    <w:rsid w:val="00410555"/>
    <w:rsid w:val="00424AAB"/>
    <w:rsid w:val="004636AD"/>
    <w:rsid w:val="00470219"/>
    <w:rsid w:val="00484663"/>
    <w:rsid w:val="0048689E"/>
    <w:rsid w:val="004E4A89"/>
    <w:rsid w:val="0051165A"/>
    <w:rsid w:val="005276EE"/>
    <w:rsid w:val="005A20B8"/>
    <w:rsid w:val="005A40E1"/>
    <w:rsid w:val="005D585D"/>
    <w:rsid w:val="00610254"/>
    <w:rsid w:val="00620548"/>
    <w:rsid w:val="00623CC7"/>
    <w:rsid w:val="0065049F"/>
    <w:rsid w:val="00672235"/>
    <w:rsid w:val="006A72F6"/>
    <w:rsid w:val="006B3150"/>
    <w:rsid w:val="006B651C"/>
    <w:rsid w:val="00742C72"/>
    <w:rsid w:val="007718C6"/>
    <w:rsid w:val="007971D4"/>
    <w:rsid w:val="007B1763"/>
    <w:rsid w:val="007C307D"/>
    <w:rsid w:val="007F4659"/>
    <w:rsid w:val="008236F6"/>
    <w:rsid w:val="00825C1C"/>
    <w:rsid w:val="00842905"/>
    <w:rsid w:val="00844259"/>
    <w:rsid w:val="008464C9"/>
    <w:rsid w:val="00896C0C"/>
    <w:rsid w:val="008F4DBF"/>
    <w:rsid w:val="00940D67"/>
    <w:rsid w:val="00947869"/>
    <w:rsid w:val="00976619"/>
    <w:rsid w:val="00976C4D"/>
    <w:rsid w:val="009C6B30"/>
    <w:rsid w:val="009E70CA"/>
    <w:rsid w:val="00A17BC1"/>
    <w:rsid w:val="00A8791E"/>
    <w:rsid w:val="00AA5723"/>
    <w:rsid w:val="00B54986"/>
    <w:rsid w:val="00B634A2"/>
    <w:rsid w:val="00B765A4"/>
    <w:rsid w:val="00B82A88"/>
    <w:rsid w:val="00B96F4A"/>
    <w:rsid w:val="00BB1541"/>
    <w:rsid w:val="00BB696A"/>
    <w:rsid w:val="00C35045"/>
    <w:rsid w:val="00C527BD"/>
    <w:rsid w:val="00C54DE2"/>
    <w:rsid w:val="00CA56AF"/>
    <w:rsid w:val="00D02D38"/>
    <w:rsid w:val="00D26F99"/>
    <w:rsid w:val="00D65AFD"/>
    <w:rsid w:val="00D76C8A"/>
    <w:rsid w:val="00DC6E12"/>
    <w:rsid w:val="00DD422C"/>
    <w:rsid w:val="00E132A0"/>
    <w:rsid w:val="00E45F99"/>
    <w:rsid w:val="00E81F6C"/>
    <w:rsid w:val="00EB292F"/>
    <w:rsid w:val="00EB6A46"/>
    <w:rsid w:val="00F051C0"/>
    <w:rsid w:val="00F14098"/>
    <w:rsid w:val="00F90323"/>
    <w:rsid w:val="00FB2276"/>
    <w:rsid w:val="097135FE"/>
    <w:rsid w:val="108EB686"/>
    <w:rsid w:val="691E7BB1"/>
    <w:rsid w:val="7D2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3237C"/>
  <w15:chartTrackingRefBased/>
  <w15:docId w15:val="{9DAD6080-C71E-46D5-8FCA-340A9603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0C"/>
    <w:pPr>
      <w:spacing w:after="200" w:line="240" w:lineRule="auto"/>
    </w:pPr>
    <w:rPr>
      <w:rFonts w:eastAsiaTheme="minorEastAsia" w:hAnsi="Franklin Gothic Book"/>
      <w:color w:val="000000" w:themeColor="text1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B31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986"/>
    <w:rPr>
      <w:rFonts w:eastAsiaTheme="minorEastAsia" w:hAnsi="Franklin Gothic Book"/>
      <w:color w:val="000000" w:themeColor="text1"/>
      <w:kern w:val="24"/>
    </w:rPr>
  </w:style>
  <w:style w:type="paragraph" w:styleId="Footer">
    <w:name w:val="footer"/>
    <w:basedOn w:val="Normal"/>
    <w:link w:val="FooterChar"/>
    <w:uiPriority w:val="99"/>
    <w:semiHidden/>
    <w:rsid w:val="006B31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986"/>
    <w:rPr>
      <w:rFonts w:eastAsiaTheme="minorEastAsia" w:hAnsi="Franklin Gothic Book"/>
      <w:color w:val="000000" w:themeColor="text1"/>
      <w:kern w:val="24"/>
    </w:rPr>
  </w:style>
  <w:style w:type="paragraph" w:styleId="NormalWeb">
    <w:name w:val="Normal (Web)"/>
    <w:basedOn w:val="Normal"/>
    <w:uiPriority w:val="99"/>
    <w:semiHidden/>
    <w:rsid w:val="006B315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qFormat/>
    <w:rsid w:val="0048689E"/>
    <w:pPr>
      <w:spacing w:after="0"/>
      <w:ind w:right="144"/>
      <w:jc w:val="right"/>
    </w:pPr>
    <w:rPr>
      <w:rFonts w:hAnsiTheme="minorHAnsi"/>
      <w:sz w:val="20"/>
    </w:rPr>
  </w:style>
  <w:style w:type="table" w:styleId="TableGrid">
    <w:name w:val="Table Grid"/>
    <w:basedOn w:val="TableNormal"/>
    <w:uiPriority w:val="39"/>
    <w:rsid w:val="0079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71D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B54986"/>
    <w:pPr>
      <w:spacing w:before="1080"/>
    </w:pPr>
  </w:style>
  <w:style w:type="character" w:customStyle="1" w:styleId="DateChar">
    <w:name w:val="Date Char"/>
    <w:basedOn w:val="DefaultParagraphFont"/>
    <w:link w:val="Date"/>
    <w:uiPriority w:val="99"/>
    <w:semiHidden/>
    <w:rsid w:val="00896C0C"/>
    <w:rPr>
      <w:rFonts w:eastAsiaTheme="minorEastAsia" w:hAnsi="Franklin Gothic Book"/>
      <w:color w:val="000000" w:themeColor="text1"/>
      <w:kern w:val="24"/>
    </w:rPr>
  </w:style>
  <w:style w:type="paragraph" w:styleId="Closing">
    <w:name w:val="Closing"/>
    <w:basedOn w:val="Normal"/>
    <w:link w:val="ClosingChar"/>
    <w:uiPriority w:val="99"/>
    <w:qFormat/>
    <w:rsid w:val="00B54986"/>
    <w:pPr>
      <w:spacing w:after="600"/>
    </w:pPr>
  </w:style>
  <w:style w:type="character" w:customStyle="1" w:styleId="ClosingChar">
    <w:name w:val="Closing Char"/>
    <w:basedOn w:val="DefaultParagraphFont"/>
    <w:link w:val="Closing"/>
    <w:uiPriority w:val="99"/>
    <w:rsid w:val="00B54986"/>
    <w:rPr>
      <w:rFonts w:eastAsiaTheme="minorEastAsia" w:hAnsi="Franklin Gothic Book"/>
      <w:color w:val="000000" w:themeColor="text1"/>
      <w:kern w:val="24"/>
    </w:rPr>
  </w:style>
  <w:style w:type="paragraph" w:styleId="ListBullet">
    <w:name w:val="List Bullet"/>
    <w:basedOn w:val="Normal"/>
    <w:uiPriority w:val="99"/>
    <w:qFormat/>
    <w:rsid w:val="00F051C0"/>
    <w:pPr>
      <w:numPr>
        <w:numId w:val="1"/>
      </w:numPr>
      <w:spacing w:after="60"/>
      <w:ind w:left="720"/>
    </w:pPr>
  </w:style>
  <w:style w:type="paragraph" w:customStyle="1" w:styleId="Address1">
    <w:name w:val="Address1"/>
    <w:basedOn w:val="Normal"/>
    <w:next w:val="Address"/>
    <w:link w:val="Address1Char"/>
    <w:qFormat/>
    <w:rsid w:val="0048689E"/>
    <w:pPr>
      <w:spacing w:before="240" w:after="0"/>
      <w:ind w:right="144"/>
      <w:jc w:val="right"/>
    </w:pPr>
    <w:rPr>
      <w:sz w:val="20"/>
    </w:rPr>
  </w:style>
  <w:style w:type="character" w:customStyle="1" w:styleId="Address1Char">
    <w:name w:val="Address1 Char"/>
    <w:basedOn w:val="DefaultParagraphFont"/>
    <w:link w:val="Address1"/>
    <w:rsid w:val="0048689E"/>
    <w:rPr>
      <w:rFonts w:eastAsiaTheme="minorEastAsia" w:hAnsi="Franklin Gothic Book"/>
      <w:color w:val="000000" w:themeColor="text1"/>
      <w:kern w:val="2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yw\AppData\Roaming\Microsoft\Templates\Provider%20relations%20letter%20healthcare.dotx" TargetMode="External"/></Relationship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Custom 53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12825-2288-4733-AD4B-ED190E8121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167323B-16B2-4E44-BCD4-D69A4D9B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ECEB0-4EB1-443C-8DC4-94823634E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Provider relations letter healthcare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Maywade</dc:creator>
  <cp:keywords/>
  <dc:description/>
  <cp:lastModifiedBy>Harshita Maywade</cp:lastModifiedBy>
  <cp:revision>1</cp:revision>
  <dcterms:created xsi:type="dcterms:W3CDTF">2024-07-31T18:26:00Z</dcterms:created>
  <dcterms:modified xsi:type="dcterms:W3CDTF">2024-07-31T18:27:00Z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